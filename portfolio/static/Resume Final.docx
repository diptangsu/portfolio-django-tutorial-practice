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46007" w14:textId="6B0B2252" w:rsidR="00AA7987" w:rsidRDefault="00B3165E" w:rsidP="00264CDC">
      <w:pPr>
        <w:pStyle w:val="Title"/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78DAB164" wp14:editId="369C9D0A">
            <wp:simplePos x="0" y="0"/>
            <wp:positionH relativeFrom="column">
              <wp:posOffset>4746735</wp:posOffset>
            </wp:positionH>
            <wp:positionV relativeFrom="paragraph">
              <wp:posOffset>525</wp:posOffset>
            </wp:positionV>
            <wp:extent cx="1224280" cy="1626870"/>
            <wp:effectExtent l="0" t="0" r="0" b="0"/>
            <wp:wrapTight wrapText="bothSides">
              <wp:wrapPolygon edited="0">
                <wp:start x="0" y="0"/>
                <wp:lineTo x="0" y="21246"/>
                <wp:lineTo x="21174" y="21246"/>
                <wp:lineTo x="2117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B8A">
        <w:t xml:space="preserve">Diptangsu </w:t>
      </w:r>
      <w:r w:rsidR="00C92B8A" w:rsidRPr="00264CDC">
        <w:t>Goswami</w:t>
      </w:r>
    </w:p>
    <w:p w14:paraId="0DA4BDB2" w14:textId="77777777" w:rsidR="00264CDC" w:rsidRPr="00372369" w:rsidRDefault="00264CDC" w:rsidP="00264CDC">
      <w:pPr>
        <w:rPr>
          <w:sz w:val="24"/>
          <w:szCs w:val="24"/>
        </w:rPr>
      </w:pPr>
      <w:r w:rsidRPr="00372369">
        <w:rPr>
          <w:sz w:val="24"/>
          <w:szCs w:val="24"/>
        </w:rPr>
        <w:t>Contact Number: +91 990 30 88446</w:t>
      </w:r>
      <w:r w:rsidRPr="00372369">
        <w:rPr>
          <w:sz w:val="24"/>
          <w:szCs w:val="24"/>
        </w:rPr>
        <w:br/>
        <w:t xml:space="preserve">Email ID: </w:t>
      </w:r>
      <w:hyperlink r:id="rId9" w:history="1">
        <w:r w:rsidRPr="00372369">
          <w:rPr>
            <w:rStyle w:val="Hyperlink"/>
            <w:sz w:val="24"/>
            <w:szCs w:val="24"/>
          </w:rPr>
          <w:t>deep.dippu@gmail.com</w:t>
        </w:r>
      </w:hyperlink>
      <w:r w:rsidRPr="00372369">
        <w:rPr>
          <w:sz w:val="24"/>
          <w:szCs w:val="24"/>
        </w:rPr>
        <w:br/>
        <w:t>Address: 157/A, Makal Tala Lane,</w:t>
      </w:r>
      <w:r w:rsidRPr="00372369">
        <w:rPr>
          <w:sz w:val="24"/>
          <w:szCs w:val="24"/>
        </w:rPr>
        <w:br/>
      </w:r>
      <w:r w:rsidRPr="00372369">
        <w:rPr>
          <w:sz w:val="24"/>
          <w:szCs w:val="24"/>
        </w:rPr>
        <w:tab/>
        <w:t xml:space="preserve">   Bhadrakali,</w:t>
      </w:r>
      <w:r w:rsidRPr="00372369">
        <w:rPr>
          <w:sz w:val="24"/>
          <w:szCs w:val="24"/>
        </w:rPr>
        <w:br/>
      </w:r>
      <w:r w:rsidRPr="00372369">
        <w:rPr>
          <w:sz w:val="24"/>
          <w:szCs w:val="24"/>
        </w:rPr>
        <w:tab/>
        <w:t xml:space="preserve">   Hooghly – 712232.</w:t>
      </w:r>
    </w:p>
    <w:p w14:paraId="040DFE47" w14:textId="387BE38C" w:rsidR="00264CDC" w:rsidRDefault="00264CDC" w:rsidP="00264CDC">
      <w:pPr>
        <w:pStyle w:val="Heading1"/>
      </w:pPr>
      <w:r>
        <w:t>Objective</w:t>
      </w:r>
    </w:p>
    <w:p w14:paraId="27E0AE81" w14:textId="03AD8810" w:rsidR="00264CDC" w:rsidRPr="00372369" w:rsidRDefault="00913EFD" w:rsidP="00264CDC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 xml:space="preserve">Looking for an internship where I could learn under experienced </w:t>
      </w:r>
      <w:r w:rsidR="009E5A8F">
        <w:rPr>
          <w:sz w:val="24"/>
          <w:szCs w:val="24"/>
        </w:rPr>
        <w:t xml:space="preserve">and working </w:t>
      </w:r>
      <w:r>
        <w:rPr>
          <w:sz w:val="24"/>
          <w:szCs w:val="24"/>
        </w:rPr>
        <w:t>professionals</w:t>
      </w:r>
      <w:r w:rsidR="000054CC">
        <w:rPr>
          <w:sz w:val="24"/>
          <w:szCs w:val="24"/>
        </w:rPr>
        <w:t xml:space="preserve"> on Data Analytics and various other ML technologies.</w:t>
      </w:r>
    </w:p>
    <w:sdt>
      <w:sdtPr>
        <w:alias w:val="Education:"/>
        <w:tag w:val="Education:"/>
        <w:id w:val="807127995"/>
        <w:placeholder>
          <w:docPart w:val="4C2E2ECACB5D405CAF53880C55E7404F"/>
        </w:placeholder>
        <w:temporary/>
        <w:showingPlcHdr/>
        <w15:appearance w15:val="hidden"/>
      </w:sdtPr>
      <w:sdtEndPr/>
      <w:sdtContent>
        <w:p w14:paraId="3C0A1BE7" w14:textId="728D205E" w:rsidR="006270A9" w:rsidRDefault="009D5933">
          <w:pPr>
            <w:pStyle w:val="Heading1"/>
          </w:pPr>
          <w:r>
            <w:t>Education</w:t>
          </w:r>
        </w:p>
      </w:sdtContent>
    </w:sdt>
    <w:p w14:paraId="41723DA2" w14:textId="06B60547" w:rsidR="005672E4" w:rsidRPr="00372369" w:rsidRDefault="00C92B8A" w:rsidP="0020122A">
      <w:pPr>
        <w:pStyle w:val="ListBullet"/>
        <w:rPr>
          <w:sz w:val="24"/>
          <w:szCs w:val="24"/>
        </w:rPr>
      </w:pPr>
      <w:r w:rsidRPr="00372369">
        <w:rPr>
          <w:sz w:val="24"/>
          <w:szCs w:val="24"/>
        </w:rPr>
        <w:t xml:space="preserve">Pursuing </w:t>
      </w:r>
      <w:r w:rsidR="0020122A">
        <w:rPr>
          <w:sz w:val="24"/>
          <w:szCs w:val="24"/>
        </w:rPr>
        <w:t>6</w:t>
      </w:r>
      <w:r w:rsidRPr="00372369">
        <w:rPr>
          <w:sz w:val="24"/>
          <w:szCs w:val="24"/>
          <w:vertAlign w:val="superscript"/>
        </w:rPr>
        <w:t>th</w:t>
      </w:r>
      <w:r w:rsidRPr="00372369">
        <w:rPr>
          <w:sz w:val="24"/>
          <w:szCs w:val="24"/>
        </w:rPr>
        <w:t xml:space="preserve"> semester in B. Tech from Academy of Technology, Adishaptagram in Computer Science </w:t>
      </w:r>
      <w:r w:rsidR="009E5A8F">
        <w:rPr>
          <w:sz w:val="24"/>
          <w:szCs w:val="24"/>
        </w:rPr>
        <w:t xml:space="preserve">and </w:t>
      </w:r>
      <w:r w:rsidRPr="00372369">
        <w:rPr>
          <w:sz w:val="24"/>
          <w:szCs w:val="24"/>
        </w:rPr>
        <w:t>Engineering.</w:t>
      </w:r>
      <w:r w:rsidR="0020122A" w:rsidRPr="00372369">
        <w:rPr>
          <w:sz w:val="24"/>
          <w:szCs w:val="24"/>
        </w:rPr>
        <w:t xml:space="preserve"> </w:t>
      </w:r>
    </w:p>
    <w:p w14:paraId="56B33B9A" w14:textId="3E5C13F5" w:rsidR="00C92B8A" w:rsidRPr="00372369" w:rsidRDefault="00A8130C" w:rsidP="00C92B8A">
      <w:pPr>
        <w:pStyle w:val="ListBullet"/>
        <w:rPr>
          <w:sz w:val="24"/>
          <w:szCs w:val="24"/>
        </w:rPr>
      </w:pPr>
      <w:r w:rsidRPr="000A440B">
        <w:rPr>
          <w:b/>
          <w:sz w:val="24"/>
          <w:szCs w:val="24"/>
        </w:rPr>
        <w:t>2015</w:t>
      </w:r>
      <w:r>
        <w:rPr>
          <w:sz w:val="24"/>
          <w:szCs w:val="24"/>
        </w:rPr>
        <w:t xml:space="preserve">: </w:t>
      </w:r>
      <w:r w:rsidR="00C92B8A" w:rsidRPr="00372369">
        <w:rPr>
          <w:sz w:val="24"/>
          <w:szCs w:val="24"/>
        </w:rPr>
        <w:t xml:space="preserve">Passed </w:t>
      </w:r>
      <w:r w:rsidR="00C92B8A" w:rsidRPr="000A440B">
        <w:rPr>
          <w:b/>
          <w:sz w:val="24"/>
          <w:szCs w:val="24"/>
        </w:rPr>
        <w:t>ISC</w:t>
      </w:r>
      <w:r w:rsidR="00C92B8A" w:rsidRPr="00372369">
        <w:rPr>
          <w:sz w:val="24"/>
          <w:szCs w:val="24"/>
        </w:rPr>
        <w:t xml:space="preserve"> from Don Bosco School, Liluah</w:t>
      </w:r>
      <w:r w:rsidR="00E36F46" w:rsidRPr="000A440B">
        <w:rPr>
          <w:b/>
          <w:sz w:val="24"/>
          <w:szCs w:val="24"/>
        </w:rPr>
        <w:t>.</w:t>
      </w:r>
    </w:p>
    <w:p w14:paraId="35027549" w14:textId="0AC2CD71" w:rsidR="00C92B8A" w:rsidRDefault="00BA7BDF" w:rsidP="00C92B8A">
      <w:pPr>
        <w:pStyle w:val="ListBullet"/>
        <w:rPr>
          <w:sz w:val="24"/>
          <w:szCs w:val="24"/>
        </w:rPr>
      </w:pPr>
      <w:r w:rsidRPr="000A440B">
        <w:rPr>
          <w:b/>
          <w:sz w:val="24"/>
          <w:szCs w:val="24"/>
        </w:rPr>
        <w:t>2013</w:t>
      </w:r>
      <w:r>
        <w:rPr>
          <w:sz w:val="24"/>
          <w:szCs w:val="24"/>
        </w:rPr>
        <w:t xml:space="preserve">: </w:t>
      </w:r>
      <w:r w:rsidR="00C92B8A" w:rsidRPr="00372369">
        <w:rPr>
          <w:sz w:val="24"/>
          <w:szCs w:val="24"/>
        </w:rPr>
        <w:t xml:space="preserve">Passed </w:t>
      </w:r>
      <w:r w:rsidR="00C92B8A" w:rsidRPr="000A440B">
        <w:rPr>
          <w:b/>
          <w:sz w:val="24"/>
          <w:szCs w:val="24"/>
        </w:rPr>
        <w:t>ICSC</w:t>
      </w:r>
      <w:r w:rsidR="00C92B8A" w:rsidRPr="00372369">
        <w:rPr>
          <w:sz w:val="24"/>
          <w:szCs w:val="24"/>
        </w:rPr>
        <w:t xml:space="preserve"> from Don Bosco S</w:t>
      </w:r>
      <w:r>
        <w:rPr>
          <w:sz w:val="24"/>
          <w:szCs w:val="24"/>
        </w:rPr>
        <w:t>chool, Liluah</w:t>
      </w:r>
      <w:r w:rsidR="000054CC">
        <w:rPr>
          <w:sz w:val="24"/>
          <w:szCs w:val="24"/>
        </w:rPr>
        <w:t>.</w:t>
      </w:r>
    </w:p>
    <w:sdt>
      <w:sdtPr>
        <w:alias w:val="Skills &amp; Abilities:"/>
        <w:tag w:val="Skills &amp; Abilities:"/>
        <w:id w:val="458624136"/>
        <w:placeholder>
          <w:docPart w:val="C2F5FCC97499438A9AE53E985F65A9B2"/>
        </w:placeholder>
        <w:temporary/>
        <w:showingPlcHdr/>
        <w15:appearance w15:val="hidden"/>
      </w:sdtPr>
      <w:sdtEndPr/>
      <w:sdtContent>
        <w:p w14:paraId="7A5B3EB9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p w14:paraId="19822A48" w14:textId="77777777" w:rsidR="001B29CF" w:rsidRPr="00372369" w:rsidRDefault="006B11CC" w:rsidP="00C92B8A">
      <w:pPr>
        <w:pStyle w:val="ListBullet"/>
        <w:rPr>
          <w:sz w:val="24"/>
          <w:szCs w:val="26"/>
        </w:rPr>
      </w:pPr>
      <w:r w:rsidRPr="00372369">
        <w:rPr>
          <w:sz w:val="24"/>
          <w:szCs w:val="26"/>
        </w:rPr>
        <w:t>Working knowledge of Windows and Linux operating systems.</w:t>
      </w:r>
    </w:p>
    <w:p w14:paraId="319CD55D" w14:textId="1D62B469" w:rsidR="006B11CC" w:rsidRDefault="000054CC" w:rsidP="00C92B8A">
      <w:pPr>
        <w:pStyle w:val="ListBullet"/>
        <w:rPr>
          <w:sz w:val="24"/>
          <w:szCs w:val="26"/>
        </w:rPr>
      </w:pPr>
      <w:r>
        <w:rPr>
          <w:sz w:val="24"/>
          <w:szCs w:val="26"/>
        </w:rPr>
        <w:t>L</w:t>
      </w:r>
      <w:r w:rsidR="006B11CC" w:rsidRPr="00372369">
        <w:rPr>
          <w:sz w:val="24"/>
          <w:szCs w:val="26"/>
        </w:rPr>
        <w:t>anguages</w:t>
      </w:r>
      <w:r>
        <w:rPr>
          <w:sz w:val="24"/>
          <w:szCs w:val="26"/>
        </w:rPr>
        <w:t xml:space="preserve"> known</w:t>
      </w:r>
      <w:r w:rsidR="006B11CC" w:rsidRPr="00372369">
        <w:rPr>
          <w:sz w:val="24"/>
          <w:szCs w:val="26"/>
        </w:rPr>
        <w:t>: C,</w:t>
      </w:r>
      <w:r w:rsidR="00A12B81">
        <w:rPr>
          <w:sz w:val="24"/>
          <w:szCs w:val="26"/>
        </w:rPr>
        <w:t xml:space="preserve"> C++,</w:t>
      </w:r>
      <w:r w:rsidR="006B11CC" w:rsidRPr="00372369">
        <w:rPr>
          <w:sz w:val="24"/>
          <w:szCs w:val="26"/>
        </w:rPr>
        <w:t xml:space="preserve"> Java, Python, Arduino</w:t>
      </w:r>
      <w:r w:rsidR="005672E4" w:rsidRPr="00372369">
        <w:rPr>
          <w:sz w:val="24"/>
          <w:szCs w:val="26"/>
        </w:rPr>
        <w:t>, HTML, XML, CSS</w:t>
      </w:r>
      <w:r w:rsidR="00A12B81">
        <w:rPr>
          <w:sz w:val="24"/>
          <w:szCs w:val="26"/>
        </w:rPr>
        <w:t>, PHP</w:t>
      </w:r>
      <w:r w:rsidR="005672E4" w:rsidRPr="00372369">
        <w:rPr>
          <w:sz w:val="24"/>
          <w:szCs w:val="26"/>
        </w:rPr>
        <w:t>.</w:t>
      </w:r>
    </w:p>
    <w:p w14:paraId="204633E6" w14:textId="77777777" w:rsidR="000054CC" w:rsidRDefault="000054CC" w:rsidP="00C92B8A">
      <w:pPr>
        <w:pStyle w:val="ListBullet"/>
        <w:rPr>
          <w:sz w:val="24"/>
          <w:szCs w:val="26"/>
        </w:rPr>
      </w:pPr>
      <w:r>
        <w:rPr>
          <w:sz w:val="24"/>
          <w:szCs w:val="26"/>
        </w:rPr>
        <w:t>Frameworks known:</w:t>
      </w:r>
      <w:r w:rsidR="00A12B81">
        <w:rPr>
          <w:sz w:val="24"/>
          <w:szCs w:val="26"/>
        </w:rPr>
        <w:t xml:space="preserve"> Django</w:t>
      </w:r>
      <w:r>
        <w:rPr>
          <w:sz w:val="24"/>
          <w:szCs w:val="26"/>
        </w:rPr>
        <w:t>, Laravel, Flask.</w:t>
      </w:r>
    </w:p>
    <w:p w14:paraId="59817FF7" w14:textId="3005DE42" w:rsidR="00A12B81" w:rsidRPr="00372369" w:rsidRDefault="000054CC" w:rsidP="00C92B8A">
      <w:pPr>
        <w:pStyle w:val="ListBullet"/>
        <w:rPr>
          <w:sz w:val="24"/>
          <w:szCs w:val="26"/>
        </w:rPr>
      </w:pPr>
      <w:r>
        <w:rPr>
          <w:sz w:val="24"/>
          <w:szCs w:val="26"/>
        </w:rPr>
        <w:t xml:space="preserve">Other technologies: </w:t>
      </w:r>
      <w:r w:rsidR="00A12B81">
        <w:rPr>
          <w:sz w:val="24"/>
          <w:szCs w:val="26"/>
        </w:rPr>
        <w:t>Android app development</w:t>
      </w:r>
      <w:r w:rsidR="0011220B">
        <w:rPr>
          <w:sz w:val="24"/>
          <w:szCs w:val="26"/>
        </w:rPr>
        <w:t>, IoT</w:t>
      </w:r>
      <w:r w:rsidR="00A12B81">
        <w:rPr>
          <w:sz w:val="24"/>
          <w:szCs w:val="26"/>
        </w:rPr>
        <w:t>.</w:t>
      </w:r>
    </w:p>
    <w:p w14:paraId="68B21604" w14:textId="07799E57" w:rsidR="00E36F46" w:rsidRDefault="006B11CC" w:rsidP="00E36F46">
      <w:pPr>
        <w:pStyle w:val="ListBullet"/>
        <w:rPr>
          <w:sz w:val="24"/>
          <w:szCs w:val="26"/>
        </w:rPr>
      </w:pPr>
      <w:r w:rsidRPr="00372369">
        <w:rPr>
          <w:sz w:val="24"/>
          <w:szCs w:val="26"/>
        </w:rPr>
        <w:t>Working knowledge of database management.</w:t>
      </w:r>
    </w:p>
    <w:p w14:paraId="5FBC2088" w14:textId="266EAC1E" w:rsidR="00E46D66" w:rsidRDefault="00E46D66" w:rsidP="00E46D66">
      <w:pPr>
        <w:pStyle w:val="ListBullet"/>
        <w:numPr>
          <w:ilvl w:val="0"/>
          <w:numId w:val="0"/>
        </w:numPr>
        <w:rPr>
          <w:sz w:val="24"/>
          <w:szCs w:val="26"/>
        </w:rPr>
      </w:pPr>
    </w:p>
    <w:p w14:paraId="37FCF8A1" w14:textId="77777777" w:rsidR="00E46D66" w:rsidRDefault="00E46D66" w:rsidP="00E46D66">
      <w:pPr>
        <w:pStyle w:val="Heading1"/>
      </w:pPr>
      <w:bookmarkStart w:id="0" w:name="OLE_LINK5"/>
      <w:r>
        <w:t>Interests</w:t>
      </w:r>
    </w:p>
    <w:p w14:paraId="7EDB000B" w14:textId="77777777" w:rsidR="00E46D66" w:rsidRPr="00372369" w:rsidRDefault="00E46D66" w:rsidP="00E46D66">
      <w:pPr>
        <w:pStyle w:val="ListBullet"/>
        <w:numPr>
          <w:ilvl w:val="0"/>
          <w:numId w:val="0"/>
        </w:numPr>
        <w:rPr>
          <w:sz w:val="24"/>
          <w:szCs w:val="26"/>
        </w:rPr>
      </w:pPr>
      <w:r w:rsidRPr="00372369">
        <w:rPr>
          <w:sz w:val="24"/>
          <w:szCs w:val="26"/>
        </w:rPr>
        <w:t>Android app development</w:t>
      </w:r>
      <w:r>
        <w:rPr>
          <w:sz w:val="24"/>
          <w:szCs w:val="26"/>
        </w:rPr>
        <w:t>, w</w:t>
      </w:r>
      <w:r w:rsidRPr="00372369">
        <w:rPr>
          <w:sz w:val="24"/>
          <w:szCs w:val="26"/>
        </w:rPr>
        <w:t>eb development</w:t>
      </w:r>
      <w:r>
        <w:rPr>
          <w:sz w:val="24"/>
          <w:szCs w:val="26"/>
        </w:rPr>
        <w:t>, a</w:t>
      </w:r>
      <w:r w:rsidRPr="00372369">
        <w:rPr>
          <w:sz w:val="24"/>
          <w:szCs w:val="26"/>
        </w:rPr>
        <w:t xml:space="preserve">rtificial </w:t>
      </w:r>
      <w:r>
        <w:rPr>
          <w:sz w:val="24"/>
          <w:szCs w:val="26"/>
        </w:rPr>
        <w:t>i</w:t>
      </w:r>
      <w:r w:rsidRPr="00372369">
        <w:rPr>
          <w:sz w:val="24"/>
          <w:szCs w:val="26"/>
        </w:rPr>
        <w:t>ntelligence</w:t>
      </w:r>
      <w:r>
        <w:rPr>
          <w:sz w:val="24"/>
          <w:szCs w:val="26"/>
        </w:rPr>
        <w:t>, b</w:t>
      </w:r>
      <w:r w:rsidRPr="00372369">
        <w:rPr>
          <w:sz w:val="24"/>
          <w:szCs w:val="26"/>
        </w:rPr>
        <w:t>ig data processing</w:t>
      </w:r>
      <w:r>
        <w:rPr>
          <w:sz w:val="24"/>
          <w:szCs w:val="26"/>
        </w:rPr>
        <w:t xml:space="preserve"> </w:t>
      </w:r>
      <w:r w:rsidRPr="00372369">
        <w:rPr>
          <w:sz w:val="24"/>
          <w:szCs w:val="26"/>
        </w:rPr>
        <w:t>(Hadoop)</w:t>
      </w:r>
      <w:r>
        <w:rPr>
          <w:sz w:val="24"/>
          <w:szCs w:val="26"/>
        </w:rPr>
        <w:t>, i</w:t>
      </w:r>
      <w:r w:rsidRPr="00372369">
        <w:rPr>
          <w:sz w:val="24"/>
          <w:szCs w:val="26"/>
        </w:rPr>
        <w:t>mage processing.</w:t>
      </w:r>
    </w:p>
    <w:bookmarkEnd w:id="0"/>
    <w:p w14:paraId="7ECDCB4B" w14:textId="77777777" w:rsidR="00E46D66" w:rsidRPr="00372369" w:rsidRDefault="00E46D66" w:rsidP="00E46D66">
      <w:pPr>
        <w:pStyle w:val="ListBullet"/>
        <w:numPr>
          <w:ilvl w:val="0"/>
          <w:numId w:val="0"/>
        </w:numPr>
        <w:rPr>
          <w:sz w:val="24"/>
          <w:szCs w:val="26"/>
        </w:rPr>
      </w:pPr>
    </w:p>
    <w:p w14:paraId="1303915D" w14:textId="77777777" w:rsidR="001C2BFB" w:rsidRDefault="009521D3" w:rsidP="001C2BFB">
      <w:pPr>
        <w:pStyle w:val="Heading1"/>
      </w:pPr>
      <w:r>
        <w:t>Achievements</w:t>
      </w:r>
    </w:p>
    <w:p w14:paraId="1C69DFE5" w14:textId="7E851537" w:rsidR="005F2B8F" w:rsidRPr="005F2B8F" w:rsidRDefault="00002130" w:rsidP="009521D3">
      <w:pPr>
        <w:pStyle w:val="ListBullet"/>
        <w:rPr>
          <w:sz w:val="24"/>
          <w:szCs w:val="26"/>
        </w:rPr>
      </w:pPr>
      <w:r>
        <w:rPr>
          <w:sz w:val="24"/>
          <w:szCs w:val="26"/>
        </w:rPr>
        <w:t>1</w:t>
      </w:r>
      <w:r w:rsidRPr="00002130">
        <w:rPr>
          <w:sz w:val="24"/>
          <w:szCs w:val="26"/>
          <w:vertAlign w:val="superscript"/>
        </w:rPr>
        <w:t>st</w:t>
      </w:r>
      <w:r>
        <w:rPr>
          <w:sz w:val="24"/>
          <w:szCs w:val="26"/>
        </w:rPr>
        <w:t xml:space="preserve"> position in </w:t>
      </w:r>
      <w:r w:rsidR="00703CC6">
        <w:rPr>
          <w:sz w:val="24"/>
          <w:szCs w:val="26"/>
        </w:rPr>
        <w:t>JU E-Cell Hackathon.</w:t>
      </w:r>
    </w:p>
    <w:p w14:paraId="0AEC6492" w14:textId="74C3F3B8" w:rsidR="00316EE1" w:rsidRPr="00372369" w:rsidRDefault="000A440B" w:rsidP="009521D3">
      <w:pPr>
        <w:pStyle w:val="ListBullet"/>
        <w:rPr>
          <w:sz w:val="24"/>
          <w:szCs w:val="26"/>
        </w:rPr>
      </w:pPr>
      <w:r w:rsidRPr="000A440B">
        <w:rPr>
          <w:b/>
          <w:sz w:val="24"/>
          <w:szCs w:val="26"/>
        </w:rPr>
        <w:t>14</w:t>
      </w:r>
      <w:r w:rsidRPr="000A440B">
        <w:rPr>
          <w:b/>
          <w:sz w:val="24"/>
          <w:szCs w:val="26"/>
          <w:vertAlign w:val="superscript"/>
        </w:rPr>
        <w:t>th</w:t>
      </w:r>
      <w:r w:rsidRPr="000A440B">
        <w:rPr>
          <w:b/>
          <w:sz w:val="24"/>
          <w:szCs w:val="26"/>
        </w:rPr>
        <w:t xml:space="preserve"> April, 2017</w:t>
      </w:r>
      <w:r>
        <w:rPr>
          <w:sz w:val="24"/>
          <w:szCs w:val="26"/>
        </w:rPr>
        <w:t xml:space="preserve">: </w:t>
      </w:r>
      <w:r w:rsidR="000D7E9B" w:rsidRPr="00372369">
        <w:rPr>
          <w:sz w:val="24"/>
          <w:szCs w:val="26"/>
        </w:rPr>
        <w:t>3</w:t>
      </w:r>
      <w:r w:rsidR="000D7E9B" w:rsidRPr="00372369">
        <w:rPr>
          <w:sz w:val="24"/>
          <w:szCs w:val="26"/>
          <w:vertAlign w:val="superscript"/>
        </w:rPr>
        <w:t>rd</w:t>
      </w:r>
      <w:r w:rsidR="000D7E9B" w:rsidRPr="00372369">
        <w:rPr>
          <w:sz w:val="24"/>
          <w:szCs w:val="26"/>
        </w:rPr>
        <w:t xml:space="preserve"> in ENCODING in the inter college Tech Fest AVENIR of Netaji Subhash Engineering College.</w:t>
      </w:r>
    </w:p>
    <w:p w14:paraId="29DAE8F7" w14:textId="77777777" w:rsidR="000D7E9B" w:rsidRPr="00372369" w:rsidRDefault="000A440B" w:rsidP="009521D3">
      <w:pPr>
        <w:pStyle w:val="ListBullet"/>
        <w:rPr>
          <w:sz w:val="24"/>
          <w:szCs w:val="26"/>
        </w:rPr>
      </w:pPr>
      <w:r w:rsidRPr="000A440B">
        <w:rPr>
          <w:b/>
          <w:sz w:val="24"/>
          <w:szCs w:val="26"/>
        </w:rPr>
        <w:t>12</w:t>
      </w:r>
      <w:r w:rsidRPr="000A440B">
        <w:rPr>
          <w:b/>
          <w:sz w:val="24"/>
          <w:szCs w:val="26"/>
          <w:vertAlign w:val="superscript"/>
        </w:rPr>
        <w:t>th</w:t>
      </w:r>
      <w:r w:rsidRPr="000A440B">
        <w:rPr>
          <w:b/>
          <w:sz w:val="24"/>
          <w:szCs w:val="26"/>
        </w:rPr>
        <w:t xml:space="preserve"> and 13</w:t>
      </w:r>
      <w:r w:rsidRPr="000A440B">
        <w:rPr>
          <w:b/>
          <w:sz w:val="24"/>
          <w:szCs w:val="26"/>
          <w:vertAlign w:val="superscript"/>
        </w:rPr>
        <w:t>th</w:t>
      </w:r>
      <w:r w:rsidRPr="000A440B">
        <w:rPr>
          <w:b/>
          <w:sz w:val="24"/>
          <w:szCs w:val="26"/>
        </w:rPr>
        <w:t xml:space="preserve"> April, 2017</w:t>
      </w:r>
      <w:r>
        <w:rPr>
          <w:b/>
          <w:sz w:val="24"/>
          <w:szCs w:val="26"/>
        </w:rPr>
        <w:t xml:space="preserve">: </w:t>
      </w:r>
      <w:r w:rsidR="000D7E9B" w:rsidRPr="00372369">
        <w:rPr>
          <w:sz w:val="24"/>
          <w:szCs w:val="26"/>
        </w:rPr>
        <w:t>1</w:t>
      </w:r>
      <w:r w:rsidR="000D7E9B" w:rsidRPr="00372369">
        <w:rPr>
          <w:sz w:val="24"/>
          <w:szCs w:val="26"/>
          <w:vertAlign w:val="superscript"/>
        </w:rPr>
        <w:t>st</w:t>
      </w:r>
      <w:r w:rsidR="000D7E9B" w:rsidRPr="00372369">
        <w:rPr>
          <w:sz w:val="24"/>
          <w:szCs w:val="26"/>
        </w:rPr>
        <w:t xml:space="preserve"> in FANTA C in the inter college Tech Fest TECHSTORM of B.P. Poddar Institute of Management &amp; Technology</w:t>
      </w:r>
      <w:r w:rsidR="00457CB4" w:rsidRPr="00372369">
        <w:rPr>
          <w:sz w:val="24"/>
          <w:szCs w:val="26"/>
        </w:rPr>
        <w:t>.</w:t>
      </w:r>
    </w:p>
    <w:p w14:paraId="4E2820D9" w14:textId="77777777" w:rsidR="00457CB4" w:rsidRPr="00372369" w:rsidRDefault="000A440B" w:rsidP="00457CB4">
      <w:pPr>
        <w:pStyle w:val="ListBullet"/>
        <w:rPr>
          <w:sz w:val="24"/>
          <w:szCs w:val="26"/>
        </w:rPr>
      </w:pPr>
      <w:r w:rsidRPr="000A440B">
        <w:rPr>
          <w:b/>
          <w:sz w:val="24"/>
          <w:szCs w:val="26"/>
        </w:rPr>
        <w:t>19</w:t>
      </w:r>
      <w:r w:rsidRPr="000A440B">
        <w:rPr>
          <w:b/>
          <w:sz w:val="24"/>
          <w:szCs w:val="26"/>
          <w:vertAlign w:val="superscript"/>
        </w:rPr>
        <w:t>th</w:t>
      </w:r>
      <w:r w:rsidRPr="000A440B">
        <w:rPr>
          <w:b/>
          <w:sz w:val="24"/>
          <w:szCs w:val="26"/>
        </w:rPr>
        <w:t xml:space="preserve"> March, 2017</w:t>
      </w:r>
      <w:r>
        <w:rPr>
          <w:b/>
          <w:sz w:val="24"/>
          <w:szCs w:val="26"/>
        </w:rPr>
        <w:t xml:space="preserve">: </w:t>
      </w:r>
      <w:r w:rsidR="00457CB4" w:rsidRPr="00372369">
        <w:rPr>
          <w:sz w:val="24"/>
          <w:szCs w:val="26"/>
        </w:rPr>
        <w:t>1</w:t>
      </w:r>
      <w:r w:rsidR="00457CB4" w:rsidRPr="00372369">
        <w:rPr>
          <w:sz w:val="24"/>
          <w:szCs w:val="26"/>
          <w:vertAlign w:val="superscript"/>
        </w:rPr>
        <w:t>st</w:t>
      </w:r>
      <w:r w:rsidR="00457CB4" w:rsidRPr="00372369">
        <w:rPr>
          <w:sz w:val="24"/>
          <w:szCs w:val="26"/>
        </w:rPr>
        <w:t xml:space="preserve"> in BUG HUNT and 2</w:t>
      </w:r>
      <w:r w:rsidR="00457CB4" w:rsidRPr="00372369">
        <w:rPr>
          <w:sz w:val="24"/>
          <w:szCs w:val="26"/>
          <w:vertAlign w:val="superscript"/>
        </w:rPr>
        <w:t>nd</w:t>
      </w:r>
      <w:r w:rsidR="00457CB4" w:rsidRPr="00372369">
        <w:rPr>
          <w:sz w:val="24"/>
          <w:szCs w:val="26"/>
        </w:rPr>
        <w:t xml:space="preserve"> in CODE PRO in the inter college Tech Fest PARIDHI of Meghnad Saha Institute of Technology.</w:t>
      </w:r>
    </w:p>
    <w:p w14:paraId="74810BDB" w14:textId="77777777" w:rsidR="001C2BFB" w:rsidRPr="00372369" w:rsidRDefault="000A440B" w:rsidP="009521D3">
      <w:pPr>
        <w:pStyle w:val="ListBullet"/>
        <w:rPr>
          <w:sz w:val="24"/>
          <w:szCs w:val="26"/>
        </w:rPr>
      </w:pPr>
      <w:r w:rsidRPr="000A440B">
        <w:rPr>
          <w:b/>
          <w:sz w:val="24"/>
          <w:szCs w:val="26"/>
        </w:rPr>
        <w:t>24</w:t>
      </w:r>
      <w:r w:rsidRPr="000A440B">
        <w:rPr>
          <w:b/>
          <w:sz w:val="24"/>
          <w:szCs w:val="26"/>
          <w:vertAlign w:val="superscript"/>
        </w:rPr>
        <w:t>th</w:t>
      </w:r>
      <w:r w:rsidRPr="000A440B">
        <w:rPr>
          <w:b/>
          <w:sz w:val="24"/>
          <w:szCs w:val="26"/>
        </w:rPr>
        <w:t xml:space="preserve"> September, 2016</w:t>
      </w:r>
      <w:r>
        <w:rPr>
          <w:b/>
          <w:sz w:val="24"/>
          <w:szCs w:val="26"/>
        </w:rPr>
        <w:t xml:space="preserve">: </w:t>
      </w:r>
      <w:r w:rsidR="001C2BFB" w:rsidRPr="00372369">
        <w:rPr>
          <w:sz w:val="24"/>
          <w:szCs w:val="26"/>
        </w:rPr>
        <w:t>3</w:t>
      </w:r>
      <w:r w:rsidR="001C2BFB" w:rsidRPr="00372369">
        <w:rPr>
          <w:sz w:val="24"/>
          <w:szCs w:val="26"/>
          <w:vertAlign w:val="superscript"/>
        </w:rPr>
        <w:t>rd</w:t>
      </w:r>
      <w:r w:rsidR="001C2BFB" w:rsidRPr="00372369">
        <w:rPr>
          <w:sz w:val="24"/>
          <w:szCs w:val="26"/>
        </w:rPr>
        <w:t xml:space="preserve"> in BUG OUT in the Inter-College Tech Fest TECHNOVATION of Heritage</w:t>
      </w:r>
      <w:r>
        <w:rPr>
          <w:sz w:val="24"/>
          <w:szCs w:val="26"/>
        </w:rPr>
        <w:t xml:space="preserve"> Institute of Technology</w:t>
      </w:r>
      <w:r w:rsidR="001C2BFB" w:rsidRPr="00372369">
        <w:rPr>
          <w:sz w:val="24"/>
          <w:szCs w:val="26"/>
        </w:rPr>
        <w:t>.</w:t>
      </w:r>
    </w:p>
    <w:p w14:paraId="15B0C766" w14:textId="77777777" w:rsidR="009521D3" w:rsidRPr="00372369" w:rsidRDefault="000A440B" w:rsidP="001C2BFB">
      <w:pPr>
        <w:pStyle w:val="ListBullet"/>
        <w:rPr>
          <w:sz w:val="24"/>
          <w:szCs w:val="26"/>
        </w:rPr>
      </w:pPr>
      <w:r w:rsidRPr="000A440B">
        <w:rPr>
          <w:b/>
          <w:sz w:val="24"/>
          <w:szCs w:val="26"/>
        </w:rPr>
        <w:lastRenderedPageBreak/>
        <w:t>20</w:t>
      </w:r>
      <w:r w:rsidRPr="000A440B">
        <w:rPr>
          <w:b/>
          <w:sz w:val="24"/>
          <w:szCs w:val="26"/>
          <w:vertAlign w:val="superscript"/>
        </w:rPr>
        <w:t>th</w:t>
      </w:r>
      <w:r w:rsidRPr="000A440B">
        <w:rPr>
          <w:b/>
          <w:sz w:val="24"/>
          <w:szCs w:val="26"/>
        </w:rPr>
        <w:t xml:space="preserve"> March, 2016</w:t>
      </w:r>
      <w:r>
        <w:rPr>
          <w:sz w:val="24"/>
          <w:szCs w:val="26"/>
        </w:rPr>
        <w:t xml:space="preserve">: </w:t>
      </w:r>
      <w:r w:rsidR="009521D3" w:rsidRPr="00372369">
        <w:rPr>
          <w:sz w:val="24"/>
          <w:szCs w:val="26"/>
        </w:rPr>
        <w:t>3</w:t>
      </w:r>
      <w:r w:rsidR="009521D3" w:rsidRPr="00372369">
        <w:rPr>
          <w:sz w:val="24"/>
          <w:szCs w:val="26"/>
          <w:vertAlign w:val="superscript"/>
        </w:rPr>
        <w:t>rd</w:t>
      </w:r>
      <w:r w:rsidR="009521D3" w:rsidRPr="00372369">
        <w:rPr>
          <w:sz w:val="24"/>
          <w:szCs w:val="26"/>
        </w:rPr>
        <w:t xml:space="preserve"> in CODIGO in the Inter-College Tech Fest SRE</w:t>
      </w:r>
      <w:r>
        <w:rPr>
          <w:sz w:val="24"/>
          <w:szCs w:val="26"/>
        </w:rPr>
        <w:t>Y of St. Thomas’ College</w:t>
      </w:r>
      <w:r w:rsidR="009521D3" w:rsidRPr="00372369">
        <w:rPr>
          <w:sz w:val="24"/>
          <w:szCs w:val="26"/>
        </w:rPr>
        <w:t>.</w:t>
      </w:r>
    </w:p>
    <w:p w14:paraId="5ABC51D8" w14:textId="39E560C2" w:rsidR="009521D3" w:rsidRPr="00A12B81" w:rsidRDefault="000A440B" w:rsidP="00A12B81">
      <w:pPr>
        <w:pStyle w:val="ListBullet"/>
        <w:rPr>
          <w:sz w:val="24"/>
          <w:szCs w:val="26"/>
        </w:rPr>
      </w:pPr>
      <w:r>
        <w:rPr>
          <w:b/>
          <w:sz w:val="24"/>
          <w:szCs w:val="26"/>
        </w:rPr>
        <w:t>19</w:t>
      </w:r>
      <w:r w:rsidRPr="000A440B">
        <w:rPr>
          <w:b/>
          <w:sz w:val="24"/>
          <w:szCs w:val="26"/>
          <w:vertAlign w:val="superscript"/>
        </w:rPr>
        <w:t>th</w:t>
      </w:r>
      <w:r>
        <w:rPr>
          <w:b/>
          <w:sz w:val="24"/>
          <w:szCs w:val="26"/>
        </w:rPr>
        <w:t xml:space="preserve"> and </w:t>
      </w:r>
      <w:r w:rsidR="00A160A4" w:rsidRPr="00A160A4">
        <w:rPr>
          <w:b/>
          <w:sz w:val="24"/>
          <w:szCs w:val="26"/>
        </w:rPr>
        <w:t>20</w:t>
      </w:r>
      <w:r w:rsidR="00A160A4" w:rsidRPr="00A160A4">
        <w:rPr>
          <w:b/>
          <w:sz w:val="24"/>
          <w:szCs w:val="26"/>
          <w:vertAlign w:val="superscript"/>
        </w:rPr>
        <w:t>th</w:t>
      </w:r>
      <w:r w:rsidR="00A160A4" w:rsidRPr="00A160A4">
        <w:rPr>
          <w:b/>
          <w:sz w:val="24"/>
          <w:szCs w:val="26"/>
        </w:rPr>
        <w:t xml:space="preserve"> February, 2016</w:t>
      </w:r>
      <w:r w:rsidR="00A160A4">
        <w:rPr>
          <w:b/>
          <w:sz w:val="24"/>
          <w:szCs w:val="26"/>
        </w:rPr>
        <w:t xml:space="preserve">: </w:t>
      </w:r>
      <w:r w:rsidR="001C2BFB" w:rsidRPr="00372369">
        <w:rPr>
          <w:sz w:val="24"/>
          <w:szCs w:val="26"/>
        </w:rPr>
        <w:t>3</w:t>
      </w:r>
      <w:r w:rsidR="001C2BFB" w:rsidRPr="00372369">
        <w:rPr>
          <w:sz w:val="24"/>
          <w:szCs w:val="26"/>
          <w:vertAlign w:val="superscript"/>
        </w:rPr>
        <w:t>rd</w:t>
      </w:r>
      <w:r w:rsidR="001C2BFB" w:rsidRPr="00372369">
        <w:rPr>
          <w:sz w:val="24"/>
          <w:szCs w:val="26"/>
        </w:rPr>
        <w:t xml:space="preserve"> in CODIESTA in the Inter-College Tech Fest TECHFIESTA of </w:t>
      </w:r>
      <w:r>
        <w:rPr>
          <w:sz w:val="24"/>
          <w:szCs w:val="26"/>
        </w:rPr>
        <w:t>Academy of Technology</w:t>
      </w:r>
      <w:r w:rsidR="001C2BFB" w:rsidRPr="00372369">
        <w:rPr>
          <w:sz w:val="24"/>
          <w:szCs w:val="26"/>
        </w:rPr>
        <w:t>.</w:t>
      </w:r>
    </w:p>
    <w:p w14:paraId="059CAA2F" w14:textId="77777777" w:rsidR="00152A06" w:rsidRDefault="00152A06" w:rsidP="00152A06">
      <w:pPr>
        <w:pStyle w:val="Heading1"/>
      </w:pPr>
      <w:bookmarkStart w:id="1" w:name="OLE_LINK3"/>
      <w:r>
        <w:t>Workshops</w:t>
      </w:r>
      <w:r w:rsidR="00CC569A">
        <w:t xml:space="preserve"> and Events</w:t>
      </w:r>
      <w:r>
        <w:t xml:space="preserve"> organized</w:t>
      </w:r>
    </w:p>
    <w:p w14:paraId="1D4E091D" w14:textId="7E241F0D" w:rsidR="0011220B" w:rsidRPr="00372369" w:rsidRDefault="0011220B" w:rsidP="0011220B">
      <w:pPr>
        <w:pStyle w:val="ListBullet"/>
        <w:rPr>
          <w:sz w:val="24"/>
          <w:szCs w:val="26"/>
        </w:rPr>
      </w:pPr>
      <w:bookmarkStart w:id="2" w:name="OLE_LINK1"/>
      <w:bookmarkStart w:id="3" w:name="OLE_LINK2"/>
      <w:r w:rsidRPr="00A160A4">
        <w:rPr>
          <w:b/>
          <w:sz w:val="24"/>
          <w:szCs w:val="26"/>
        </w:rPr>
        <w:t>201</w:t>
      </w:r>
      <w:r>
        <w:rPr>
          <w:b/>
          <w:sz w:val="24"/>
          <w:szCs w:val="26"/>
        </w:rPr>
        <w:t>8</w:t>
      </w:r>
      <w:r>
        <w:rPr>
          <w:sz w:val="24"/>
          <w:szCs w:val="26"/>
        </w:rPr>
        <w:t xml:space="preserve">: </w:t>
      </w:r>
      <w:r w:rsidRPr="00372369">
        <w:rPr>
          <w:sz w:val="24"/>
          <w:szCs w:val="26"/>
        </w:rPr>
        <w:t xml:space="preserve">Organized </w:t>
      </w:r>
      <w:r>
        <w:rPr>
          <w:sz w:val="24"/>
          <w:szCs w:val="26"/>
        </w:rPr>
        <w:t>Cyber hunt</w:t>
      </w:r>
      <w:r w:rsidRPr="00372369">
        <w:rPr>
          <w:sz w:val="24"/>
          <w:szCs w:val="26"/>
        </w:rPr>
        <w:t xml:space="preserve"> (an event based on cryptography and information hiding and extraction) for the </w:t>
      </w:r>
      <w:r>
        <w:rPr>
          <w:sz w:val="24"/>
          <w:szCs w:val="26"/>
        </w:rPr>
        <w:t>second</w:t>
      </w:r>
      <w:r w:rsidRPr="00372369">
        <w:rPr>
          <w:sz w:val="24"/>
          <w:szCs w:val="26"/>
        </w:rPr>
        <w:t xml:space="preserve"> time in my college, in Techfiesta 201</w:t>
      </w:r>
      <w:r>
        <w:rPr>
          <w:sz w:val="24"/>
          <w:szCs w:val="26"/>
        </w:rPr>
        <w:t>8</w:t>
      </w:r>
      <w:r w:rsidRPr="00372369">
        <w:rPr>
          <w:sz w:val="24"/>
          <w:szCs w:val="26"/>
        </w:rPr>
        <w:t>, the annual techfest of Academy of Technology.</w:t>
      </w:r>
    </w:p>
    <w:p w14:paraId="44F24501" w14:textId="70A8C22C" w:rsidR="0011220B" w:rsidRPr="0011220B" w:rsidRDefault="0011220B" w:rsidP="0011220B">
      <w:pPr>
        <w:pStyle w:val="ListBullet"/>
        <w:rPr>
          <w:sz w:val="24"/>
          <w:szCs w:val="26"/>
        </w:rPr>
      </w:pPr>
      <w:r w:rsidRPr="00A160A4">
        <w:rPr>
          <w:b/>
          <w:sz w:val="24"/>
          <w:szCs w:val="26"/>
        </w:rPr>
        <w:t>201</w:t>
      </w:r>
      <w:r>
        <w:rPr>
          <w:b/>
          <w:sz w:val="24"/>
          <w:szCs w:val="26"/>
        </w:rPr>
        <w:t>8</w:t>
      </w:r>
      <w:r>
        <w:rPr>
          <w:sz w:val="24"/>
          <w:szCs w:val="26"/>
        </w:rPr>
        <w:t xml:space="preserve">: </w:t>
      </w:r>
      <w:r w:rsidRPr="00372369">
        <w:rPr>
          <w:sz w:val="24"/>
          <w:szCs w:val="26"/>
        </w:rPr>
        <w:t xml:space="preserve">Organized a </w:t>
      </w:r>
      <w:r>
        <w:rPr>
          <w:sz w:val="24"/>
          <w:szCs w:val="26"/>
        </w:rPr>
        <w:t xml:space="preserve">training </w:t>
      </w:r>
      <w:r w:rsidRPr="00372369">
        <w:rPr>
          <w:sz w:val="24"/>
          <w:szCs w:val="26"/>
        </w:rPr>
        <w:t xml:space="preserve">on Python in my college, Academy of Technology, from </w:t>
      </w:r>
      <w:r>
        <w:rPr>
          <w:sz w:val="24"/>
          <w:szCs w:val="26"/>
        </w:rPr>
        <w:t>3</w:t>
      </w:r>
      <w:r w:rsidRPr="00372369">
        <w:rPr>
          <w:sz w:val="24"/>
          <w:szCs w:val="26"/>
        </w:rPr>
        <w:t>0</w:t>
      </w:r>
      <w:r w:rsidRPr="00372369">
        <w:rPr>
          <w:sz w:val="24"/>
          <w:szCs w:val="26"/>
          <w:vertAlign w:val="superscript"/>
        </w:rPr>
        <w:t>th</w:t>
      </w:r>
      <w:r w:rsidRPr="00372369">
        <w:rPr>
          <w:sz w:val="24"/>
          <w:szCs w:val="26"/>
        </w:rPr>
        <w:t xml:space="preserve"> </w:t>
      </w:r>
      <w:r>
        <w:rPr>
          <w:sz w:val="24"/>
          <w:szCs w:val="26"/>
        </w:rPr>
        <w:t>January</w:t>
      </w:r>
      <w:r w:rsidRPr="00372369">
        <w:rPr>
          <w:sz w:val="24"/>
          <w:szCs w:val="26"/>
        </w:rPr>
        <w:t>, 201</w:t>
      </w:r>
      <w:r>
        <w:rPr>
          <w:sz w:val="24"/>
          <w:szCs w:val="26"/>
        </w:rPr>
        <w:t>8</w:t>
      </w:r>
      <w:r w:rsidRPr="00372369">
        <w:rPr>
          <w:sz w:val="24"/>
          <w:szCs w:val="26"/>
        </w:rPr>
        <w:t xml:space="preserve"> to </w:t>
      </w:r>
      <w:r>
        <w:rPr>
          <w:sz w:val="24"/>
          <w:szCs w:val="26"/>
        </w:rPr>
        <w:t>30</w:t>
      </w:r>
      <w:r w:rsidRPr="00372369">
        <w:rPr>
          <w:sz w:val="24"/>
          <w:szCs w:val="26"/>
          <w:vertAlign w:val="superscript"/>
        </w:rPr>
        <w:t>th</w:t>
      </w:r>
      <w:r w:rsidRPr="00372369">
        <w:rPr>
          <w:sz w:val="24"/>
          <w:szCs w:val="26"/>
        </w:rPr>
        <w:t xml:space="preserve"> </w:t>
      </w:r>
      <w:r>
        <w:rPr>
          <w:sz w:val="24"/>
          <w:szCs w:val="26"/>
        </w:rPr>
        <w:t>March</w:t>
      </w:r>
      <w:r w:rsidRPr="00372369">
        <w:rPr>
          <w:sz w:val="24"/>
          <w:szCs w:val="26"/>
        </w:rPr>
        <w:t>, 201</w:t>
      </w:r>
      <w:r>
        <w:rPr>
          <w:sz w:val="24"/>
          <w:szCs w:val="26"/>
        </w:rPr>
        <w:t>8</w:t>
      </w:r>
      <w:r w:rsidRPr="00372369">
        <w:rPr>
          <w:sz w:val="24"/>
          <w:szCs w:val="26"/>
        </w:rPr>
        <w:t>.</w:t>
      </w:r>
    </w:p>
    <w:p w14:paraId="663970F6" w14:textId="1726C222" w:rsidR="00CC569A" w:rsidRPr="00372369" w:rsidRDefault="00A160A4" w:rsidP="00152A06">
      <w:pPr>
        <w:pStyle w:val="ListBullet"/>
        <w:rPr>
          <w:sz w:val="24"/>
          <w:szCs w:val="26"/>
        </w:rPr>
      </w:pPr>
      <w:r w:rsidRPr="00A160A4">
        <w:rPr>
          <w:b/>
          <w:sz w:val="24"/>
          <w:szCs w:val="26"/>
        </w:rPr>
        <w:t>2017</w:t>
      </w:r>
      <w:r>
        <w:rPr>
          <w:sz w:val="24"/>
          <w:szCs w:val="26"/>
        </w:rPr>
        <w:t xml:space="preserve">: </w:t>
      </w:r>
      <w:r w:rsidR="00CC569A" w:rsidRPr="00372369">
        <w:rPr>
          <w:sz w:val="24"/>
          <w:szCs w:val="26"/>
        </w:rPr>
        <w:t xml:space="preserve">Organized </w:t>
      </w:r>
      <w:r w:rsidR="00CC569A" w:rsidRPr="00A160A4">
        <w:rPr>
          <w:sz w:val="24"/>
          <w:szCs w:val="26"/>
        </w:rPr>
        <w:t>Cryptiesta</w:t>
      </w:r>
      <w:r w:rsidR="00CC569A" w:rsidRPr="00372369">
        <w:rPr>
          <w:sz w:val="24"/>
          <w:szCs w:val="26"/>
        </w:rPr>
        <w:t xml:space="preserve"> (an event based on cryptography and information hiding and extraction) for the first time in my college, in Techfiesta 2017, the annual techfest of Academy of Technology.</w:t>
      </w:r>
    </w:p>
    <w:p w14:paraId="23F0BC2E" w14:textId="152E13FD" w:rsidR="00CC569A" w:rsidRPr="0011220B" w:rsidRDefault="00A160A4" w:rsidP="0011220B">
      <w:pPr>
        <w:pStyle w:val="ListBullet"/>
        <w:rPr>
          <w:sz w:val="24"/>
          <w:szCs w:val="26"/>
        </w:rPr>
      </w:pPr>
      <w:r w:rsidRPr="00A160A4">
        <w:rPr>
          <w:b/>
          <w:sz w:val="24"/>
          <w:szCs w:val="26"/>
        </w:rPr>
        <w:t>2017</w:t>
      </w:r>
      <w:r>
        <w:rPr>
          <w:sz w:val="24"/>
          <w:szCs w:val="26"/>
        </w:rPr>
        <w:t xml:space="preserve">: </w:t>
      </w:r>
      <w:r w:rsidR="00152A06" w:rsidRPr="00372369">
        <w:rPr>
          <w:sz w:val="24"/>
          <w:szCs w:val="26"/>
        </w:rPr>
        <w:t xml:space="preserve">Organized a </w:t>
      </w:r>
      <w:r w:rsidR="005F09D8">
        <w:rPr>
          <w:sz w:val="24"/>
          <w:szCs w:val="26"/>
        </w:rPr>
        <w:t xml:space="preserve">training </w:t>
      </w:r>
      <w:r w:rsidR="00152A06" w:rsidRPr="00372369">
        <w:rPr>
          <w:sz w:val="24"/>
          <w:szCs w:val="26"/>
        </w:rPr>
        <w:t>on Python in my college, Academy of Technology, from 20</w:t>
      </w:r>
      <w:r w:rsidR="00152A06" w:rsidRPr="00372369">
        <w:rPr>
          <w:sz w:val="24"/>
          <w:szCs w:val="26"/>
          <w:vertAlign w:val="superscript"/>
        </w:rPr>
        <w:t>th</w:t>
      </w:r>
      <w:r w:rsidR="00152A06" w:rsidRPr="00372369">
        <w:rPr>
          <w:sz w:val="24"/>
          <w:szCs w:val="26"/>
        </w:rPr>
        <w:t xml:space="preserve"> March, 2017 to 8</w:t>
      </w:r>
      <w:r w:rsidR="00152A06" w:rsidRPr="00372369">
        <w:rPr>
          <w:sz w:val="24"/>
          <w:szCs w:val="26"/>
          <w:vertAlign w:val="superscript"/>
        </w:rPr>
        <w:t>th</w:t>
      </w:r>
      <w:r w:rsidR="00152A06" w:rsidRPr="00372369">
        <w:rPr>
          <w:sz w:val="24"/>
          <w:szCs w:val="26"/>
        </w:rPr>
        <w:t xml:space="preserve"> April, 2017.</w:t>
      </w:r>
      <w:bookmarkEnd w:id="2"/>
      <w:bookmarkEnd w:id="3"/>
    </w:p>
    <w:bookmarkEnd w:id="1"/>
    <w:p w14:paraId="6570000F" w14:textId="77777777" w:rsidR="00CC569A" w:rsidRDefault="00CC569A" w:rsidP="00CC569A">
      <w:pPr>
        <w:pStyle w:val="Heading1"/>
      </w:pPr>
      <w:r>
        <w:t>Projects</w:t>
      </w:r>
    </w:p>
    <w:p w14:paraId="14BF2701" w14:textId="77777777" w:rsidR="00CC569A" w:rsidRPr="00372369" w:rsidRDefault="00CC569A" w:rsidP="00CC569A">
      <w:pPr>
        <w:pStyle w:val="ListBullet"/>
        <w:rPr>
          <w:sz w:val="24"/>
          <w:szCs w:val="26"/>
        </w:rPr>
      </w:pPr>
      <w:r w:rsidRPr="00372369">
        <w:rPr>
          <w:sz w:val="24"/>
          <w:szCs w:val="26"/>
        </w:rPr>
        <w:t>Completed a project and developed a Smart Stick which would help blind people navigate and detect things around the user.</w:t>
      </w:r>
      <w:r w:rsidR="00795958">
        <w:rPr>
          <w:sz w:val="24"/>
          <w:szCs w:val="26"/>
        </w:rPr>
        <w:t xml:space="preserve"> An IOT based project under IEI.</w:t>
      </w:r>
    </w:p>
    <w:p w14:paraId="78A27D16" w14:textId="77777777" w:rsidR="0095179E" w:rsidRDefault="00C17220" w:rsidP="0095179E">
      <w:pPr>
        <w:pStyle w:val="Heading1"/>
      </w:pPr>
      <w:r>
        <w:t>Personal Details</w:t>
      </w:r>
    </w:p>
    <w:p w14:paraId="0CA59DE5" w14:textId="77777777" w:rsidR="0095179E" w:rsidRPr="00372369" w:rsidRDefault="00C17220" w:rsidP="0095179E">
      <w:pPr>
        <w:pStyle w:val="ListBullet"/>
        <w:rPr>
          <w:sz w:val="24"/>
          <w:szCs w:val="26"/>
        </w:rPr>
      </w:pPr>
      <w:r w:rsidRPr="00A160A4">
        <w:rPr>
          <w:b/>
          <w:sz w:val="24"/>
          <w:szCs w:val="26"/>
        </w:rPr>
        <w:t>Date of</w:t>
      </w:r>
      <w:r w:rsidRPr="00372369">
        <w:rPr>
          <w:sz w:val="24"/>
          <w:szCs w:val="26"/>
        </w:rPr>
        <w:t xml:space="preserve"> </w:t>
      </w:r>
      <w:r w:rsidRPr="00A160A4">
        <w:rPr>
          <w:b/>
          <w:sz w:val="24"/>
          <w:szCs w:val="26"/>
        </w:rPr>
        <w:t>Birth</w:t>
      </w:r>
      <w:r w:rsidRPr="00372369">
        <w:rPr>
          <w:sz w:val="24"/>
          <w:szCs w:val="26"/>
        </w:rPr>
        <w:t>: 12</w:t>
      </w:r>
      <w:r w:rsidRPr="00372369">
        <w:rPr>
          <w:sz w:val="24"/>
          <w:szCs w:val="26"/>
          <w:vertAlign w:val="superscript"/>
        </w:rPr>
        <w:t>th</w:t>
      </w:r>
      <w:r w:rsidRPr="00372369">
        <w:rPr>
          <w:sz w:val="24"/>
          <w:szCs w:val="26"/>
        </w:rPr>
        <w:t xml:space="preserve"> January, 1997.</w:t>
      </w:r>
    </w:p>
    <w:p w14:paraId="48A7190E" w14:textId="77777777" w:rsidR="00C17220" w:rsidRPr="00372369" w:rsidRDefault="00C17220" w:rsidP="0095179E">
      <w:pPr>
        <w:pStyle w:val="ListBullet"/>
        <w:rPr>
          <w:sz w:val="24"/>
          <w:szCs w:val="26"/>
        </w:rPr>
      </w:pPr>
      <w:r w:rsidRPr="00A160A4">
        <w:rPr>
          <w:b/>
          <w:sz w:val="24"/>
          <w:szCs w:val="26"/>
        </w:rPr>
        <w:t>Languages</w:t>
      </w:r>
      <w:r w:rsidRPr="00372369">
        <w:rPr>
          <w:sz w:val="24"/>
          <w:szCs w:val="26"/>
        </w:rPr>
        <w:t xml:space="preserve"> </w:t>
      </w:r>
      <w:r w:rsidRPr="00A160A4">
        <w:rPr>
          <w:b/>
          <w:sz w:val="24"/>
          <w:szCs w:val="26"/>
        </w:rPr>
        <w:t>known</w:t>
      </w:r>
      <w:r w:rsidRPr="00372369">
        <w:rPr>
          <w:sz w:val="24"/>
          <w:szCs w:val="26"/>
        </w:rPr>
        <w:t>: English, Bengali and Hindi.</w:t>
      </w:r>
    </w:p>
    <w:p w14:paraId="4D791723" w14:textId="77777777" w:rsidR="00457CB4" w:rsidRDefault="009521D3" w:rsidP="00457CB4">
      <w:pPr>
        <w:pStyle w:val="ListBullet"/>
        <w:rPr>
          <w:sz w:val="24"/>
          <w:szCs w:val="26"/>
        </w:rPr>
      </w:pPr>
      <w:r w:rsidRPr="00A160A4">
        <w:rPr>
          <w:b/>
          <w:sz w:val="24"/>
          <w:szCs w:val="26"/>
        </w:rPr>
        <w:t>Hobbies</w:t>
      </w:r>
      <w:r w:rsidRPr="00372369">
        <w:rPr>
          <w:sz w:val="24"/>
          <w:szCs w:val="26"/>
        </w:rPr>
        <w:t>: Coding and solving programs, origami, reading novels.</w:t>
      </w:r>
    </w:p>
    <w:p w14:paraId="39796684" w14:textId="4C58BF55" w:rsidR="00BA7BDF" w:rsidRDefault="00BA7BDF" w:rsidP="00457CB4">
      <w:pPr>
        <w:pStyle w:val="ListBullet"/>
        <w:rPr>
          <w:sz w:val="24"/>
          <w:szCs w:val="26"/>
        </w:rPr>
      </w:pPr>
      <w:r w:rsidRPr="00A160A4">
        <w:rPr>
          <w:b/>
          <w:sz w:val="24"/>
          <w:szCs w:val="26"/>
        </w:rPr>
        <w:t>Other</w:t>
      </w:r>
      <w:r>
        <w:rPr>
          <w:sz w:val="24"/>
          <w:szCs w:val="26"/>
        </w:rPr>
        <w:t xml:space="preserve"> </w:t>
      </w:r>
      <w:r w:rsidRPr="00A160A4">
        <w:rPr>
          <w:b/>
          <w:sz w:val="24"/>
          <w:szCs w:val="26"/>
        </w:rPr>
        <w:t>interests</w:t>
      </w:r>
      <w:r>
        <w:rPr>
          <w:sz w:val="24"/>
          <w:szCs w:val="26"/>
        </w:rPr>
        <w:t>: Rock climbing, trekking, swimming, origami</w:t>
      </w:r>
      <w:r w:rsidR="00F1551D">
        <w:rPr>
          <w:sz w:val="24"/>
          <w:szCs w:val="26"/>
        </w:rPr>
        <w:t>, teaching</w:t>
      </w:r>
      <w:r>
        <w:rPr>
          <w:sz w:val="24"/>
          <w:szCs w:val="26"/>
        </w:rPr>
        <w:t>.</w:t>
      </w:r>
      <w:bookmarkStart w:id="4" w:name="_GoBack"/>
      <w:bookmarkEnd w:id="4"/>
    </w:p>
    <w:p w14:paraId="03B1032A" w14:textId="6C7D4962" w:rsidR="002707FE" w:rsidRDefault="002707FE" w:rsidP="002707FE">
      <w:pPr>
        <w:pStyle w:val="ListBullet"/>
        <w:rPr>
          <w:sz w:val="24"/>
          <w:szCs w:val="26"/>
        </w:rPr>
      </w:pPr>
      <w:r>
        <w:rPr>
          <w:b/>
          <w:sz w:val="24"/>
          <w:szCs w:val="26"/>
        </w:rPr>
        <w:t>LinkedIn</w:t>
      </w:r>
      <w:r w:rsidRPr="002707FE">
        <w:rPr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hyperlink r:id="rId10" w:history="1">
        <w:r w:rsidRPr="002707FE">
          <w:rPr>
            <w:rStyle w:val="Hyperlink"/>
            <w:sz w:val="24"/>
            <w:szCs w:val="26"/>
          </w:rPr>
          <w:t>https://www.linkedin.com/in/diptangsu/</w:t>
        </w:r>
      </w:hyperlink>
    </w:p>
    <w:p w14:paraId="5BB4FD78" w14:textId="7334EB0D" w:rsidR="002707FE" w:rsidRPr="002707FE" w:rsidRDefault="002707FE" w:rsidP="00457CB4">
      <w:pPr>
        <w:pStyle w:val="ListBullet"/>
        <w:rPr>
          <w:sz w:val="24"/>
          <w:szCs w:val="26"/>
        </w:rPr>
      </w:pPr>
      <w:r>
        <w:rPr>
          <w:b/>
          <w:sz w:val="24"/>
          <w:szCs w:val="26"/>
        </w:rPr>
        <w:t xml:space="preserve">GitHub: </w:t>
      </w:r>
      <w:hyperlink r:id="rId11" w:history="1">
        <w:r w:rsidRPr="002707FE">
          <w:rPr>
            <w:rStyle w:val="Hyperlink"/>
            <w:sz w:val="24"/>
            <w:szCs w:val="26"/>
          </w:rPr>
          <w:t>https://github.com/diptangsu</w:t>
        </w:r>
      </w:hyperlink>
    </w:p>
    <w:p w14:paraId="1EFBDB3A" w14:textId="704B8477" w:rsidR="002707FE" w:rsidRPr="00372369" w:rsidRDefault="002707FE" w:rsidP="002707FE">
      <w:pPr>
        <w:pStyle w:val="ListBullet"/>
        <w:rPr>
          <w:sz w:val="24"/>
          <w:szCs w:val="26"/>
        </w:rPr>
      </w:pPr>
      <w:r>
        <w:rPr>
          <w:b/>
          <w:sz w:val="24"/>
          <w:szCs w:val="26"/>
        </w:rPr>
        <w:t xml:space="preserve">stackoverflow: </w:t>
      </w:r>
      <w:hyperlink r:id="rId12" w:history="1">
        <w:r w:rsidRPr="002707FE">
          <w:rPr>
            <w:rStyle w:val="Hyperlink"/>
            <w:sz w:val="24"/>
            <w:szCs w:val="26"/>
          </w:rPr>
          <w:t>https://stackoverflow.com/users/4502878/diptangsu-goswami</w:t>
        </w:r>
      </w:hyperlink>
    </w:p>
    <w:p w14:paraId="7FFEEA17" w14:textId="77777777" w:rsidR="00003874" w:rsidRDefault="00003874" w:rsidP="00654D1F">
      <w:pPr>
        <w:rPr>
          <w:sz w:val="24"/>
          <w:szCs w:val="24"/>
        </w:rPr>
      </w:pPr>
    </w:p>
    <w:p w14:paraId="716770EC" w14:textId="77777777" w:rsidR="00457CB4" w:rsidRPr="00372369" w:rsidRDefault="00457CB4" w:rsidP="00457CB4">
      <w:pPr>
        <w:rPr>
          <w:sz w:val="24"/>
          <w:szCs w:val="26"/>
        </w:rPr>
      </w:pPr>
      <w:r w:rsidRPr="00372369">
        <w:rPr>
          <w:sz w:val="24"/>
          <w:szCs w:val="26"/>
        </w:rPr>
        <w:t>Date:</w:t>
      </w:r>
    </w:p>
    <w:p w14:paraId="2863FA02" w14:textId="77777777" w:rsidR="00457CB4" w:rsidRPr="00372369" w:rsidRDefault="00457CB4" w:rsidP="00457CB4">
      <w:pPr>
        <w:rPr>
          <w:sz w:val="24"/>
          <w:szCs w:val="26"/>
        </w:rPr>
      </w:pPr>
      <w:r w:rsidRPr="00372369">
        <w:rPr>
          <w:sz w:val="24"/>
          <w:szCs w:val="26"/>
        </w:rPr>
        <w:t>Place:</w:t>
      </w:r>
    </w:p>
    <w:p w14:paraId="1E7AE456" w14:textId="77777777" w:rsidR="00457CB4" w:rsidRPr="00372369" w:rsidRDefault="00457CB4" w:rsidP="00457CB4">
      <w:pPr>
        <w:jc w:val="right"/>
        <w:rPr>
          <w:sz w:val="24"/>
          <w:szCs w:val="26"/>
        </w:rPr>
      </w:pPr>
      <w:r w:rsidRPr="00372369">
        <w:rPr>
          <w:sz w:val="24"/>
          <w:szCs w:val="26"/>
        </w:rPr>
        <w:t>Diptangsu Goswami.</w:t>
      </w:r>
    </w:p>
    <w:sectPr w:rsidR="00457CB4" w:rsidRPr="00372369" w:rsidSect="00C5383B">
      <w:footerReference w:type="default" r:id="rId13"/>
      <w:pgSz w:w="11906" w:h="16838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5569B" w14:textId="77777777" w:rsidR="004B5825" w:rsidRDefault="004B5825">
      <w:pPr>
        <w:spacing w:after="0"/>
      </w:pPr>
      <w:r>
        <w:separator/>
      </w:r>
    </w:p>
  </w:endnote>
  <w:endnote w:type="continuationSeparator" w:id="0">
    <w:p w14:paraId="7A261561" w14:textId="77777777" w:rsidR="004B5825" w:rsidRDefault="004B58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A3A75" w14:textId="77777777" w:rsidR="006270A9" w:rsidRDefault="006270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F0413" w14:textId="77777777" w:rsidR="004B5825" w:rsidRDefault="004B5825">
      <w:pPr>
        <w:spacing w:after="0"/>
      </w:pPr>
      <w:r>
        <w:separator/>
      </w:r>
    </w:p>
  </w:footnote>
  <w:footnote w:type="continuationSeparator" w:id="0">
    <w:p w14:paraId="1BA5272F" w14:textId="77777777" w:rsidR="004B5825" w:rsidRDefault="004B58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08E8DC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E80220B"/>
    <w:multiLevelType w:val="hybridMultilevel"/>
    <w:tmpl w:val="5158F672"/>
    <w:lvl w:ilvl="0" w:tplc="A66C1E92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B2329C"/>
    <w:multiLevelType w:val="hybridMultilevel"/>
    <w:tmpl w:val="7778D5D8"/>
    <w:lvl w:ilvl="0" w:tplc="A66C1E92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1"/>
  </w:num>
  <w:num w:numId="20">
    <w:abstractNumId w:val="19"/>
  </w:num>
  <w:num w:numId="21">
    <w:abstractNumId w:val="11"/>
  </w:num>
  <w:num w:numId="22">
    <w:abstractNumId w:val="15"/>
  </w:num>
  <w:num w:numId="23">
    <w:abstractNumId w:val="20"/>
  </w:num>
  <w:num w:numId="24">
    <w:abstractNumId w:val="1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CwMDU1MDAzMzc3NjdS0lEKTi0uzszPAykwrAUAGiSR/CwAAAA="/>
  </w:docVars>
  <w:rsids>
    <w:rsidRoot w:val="00C92B8A"/>
    <w:rsid w:val="00002130"/>
    <w:rsid w:val="00003874"/>
    <w:rsid w:val="000054CC"/>
    <w:rsid w:val="00091B2C"/>
    <w:rsid w:val="000A440B"/>
    <w:rsid w:val="000A4F59"/>
    <w:rsid w:val="000D7E9B"/>
    <w:rsid w:val="00100105"/>
    <w:rsid w:val="0011220B"/>
    <w:rsid w:val="00120065"/>
    <w:rsid w:val="0013069A"/>
    <w:rsid w:val="00141A4C"/>
    <w:rsid w:val="00152A06"/>
    <w:rsid w:val="001B29CF"/>
    <w:rsid w:val="001B51BC"/>
    <w:rsid w:val="001C2BFB"/>
    <w:rsid w:val="0020122A"/>
    <w:rsid w:val="002022FD"/>
    <w:rsid w:val="00222D96"/>
    <w:rsid w:val="00264CDC"/>
    <w:rsid w:val="002707FE"/>
    <w:rsid w:val="0028220F"/>
    <w:rsid w:val="003106B7"/>
    <w:rsid w:val="00316EE1"/>
    <w:rsid w:val="003436F9"/>
    <w:rsid w:val="00354A37"/>
    <w:rsid w:val="00356C14"/>
    <w:rsid w:val="00372369"/>
    <w:rsid w:val="003763B5"/>
    <w:rsid w:val="003F220B"/>
    <w:rsid w:val="00457CB4"/>
    <w:rsid w:val="0049542B"/>
    <w:rsid w:val="004B5825"/>
    <w:rsid w:val="005221CF"/>
    <w:rsid w:val="00523D10"/>
    <w:rsid w:val="005437B9"/>
    <w:rsid w:val="005672E4"/>
    <w:rsid w:val="005A359B"/>
    <w:rsid w:val="005E5315"/>
    <w:rsid w:val="005E628B"/>
    <w:rsid w:val="005F09D8"/>
    <w:rsid w:val="005F2B8F"/>
    <w:rsid w:val="00617B26"/>
    <w:rsid w:val="00620DEC"/>
    <w:rsid w:val="006270A9"/>
    <w:rsid w:val="00630F82"/>
    <w:rsid w:val="00654D1F"/>
    <w:rsid w:val="00675956"/>
    <w:rsid w:val="00681034"/>
    <w:rsid w:val="006B11CC"/>
    <w:rsid w:val="006B6DC9"/>
    <w:rsid w:val="006C0013"/>
    <w:rsid w:val="006C6CC8"/>
    <w:rsid w:val="006E61F5"/>
    <w:rsid w:val="00703CC6"/>
    <w:rsid w:val="007920B4"/>
    <w:rsid w:val="00795958"/>
    <w:rsid w:val="007E4D24"/>
    <w:rsid w:val="007E6C8D"/>
    <w:rsid w:val="008109AB"/>
    <w:rsid w:val="00816216"/>
    <w:rsid w:val="0084652E"/>
    <w:rsid w:val="00870BF4"/>
    <w:rsid w:val="0087734B"/>
    <w:rsid w:val="00884C48"/>
    <w:rsid w:val="00913EFD"/>
    <w:rsid w:val="0095179E"/>
    <w:rsid w:val="009521D3"/>
    <w:rsid w:val="00980FC2"/>
    <w:rsid w:val="009D5933"/>
    <w:rsid w:val="009E5A8F"/>
    <w:rsid w:val="009E7009"/>
    <w:rsid w:val="00A12B81"/>
    <w:rsid w:val="00A160A4"/>
    <w:rsid w:val="00A440CB"/>
    <w:rsid w:val="00A701BB"/>
    <w:rsid w:val="00A8130C"/>
    <w:rsid w:val="00AA7987"/>
    <w:rsid w:val="00AC2375"/>
    <w:rsid w:val="00B12BE9"/>
    <w:rsid w:val="00B3165E"/>
    <w:rsid w:val="00B444C4"/>
    <w:rsid w:val="00B82DB0"/>
    <w:rsid w:val="00B86F56"/>
    <w:rsid w:val="00B93890"/>
    <w:rsid w:val="00BA7BDF"/>
    <w:rsid w:val="00BD0A3B"/>
    <w:rsid w:val="00BD6B9F"/>
    <w:rsid w:val="00BD768D"/>
    <w:rsid w:val="00C17220"/>
    <w:rsid w:val="00C5383B"/>
    <w:rsid w:val="00C61F8E"/>
    <w:rsid w:val="00C7473B"/>
    <w:rsid w:val="00C84AA9"/>
    <w:rsid w:val="00C86EFC"/>
    <w:rsid w:val="00C86FDA"/>
    <w:rsid w:val="00C92B8A"/>
    <w:rsid w:val="00CA47E9"/>
    <w:rsid w:val="00CC569A"/>
    <w:rsid w:val="00D44896"/>
    <w:rsid w:val="00E05AFC"/>
    <w:rsid w:val="00E36F46"/>
    <w:rsid w:val="00E46D66"/>
    <w:rsid w:val="00E624E6"/>
    <w:rsid w:val="00E83E4B"/>
    <w:rsid w:val="00EC79B3"/>
    <w:rsid w:val="00F1551D"/>
    <w:rsid w:val="00F62BE5"/>
    <w:rsid w:val="00FC3150"/>
    <w:rsid w:val="00F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614A7"/>
  <w15:chartTrackingRefBased/>
  <w15:docId w15:val="{3CDAD710-1DA6-45ED-BE25-69118D33F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Mention">
    <w:name w:val="Mention"/>
    <w:basedOn w:val="DefaultParagraphFont"/>
    <w:uiPriority w:val="99"/>
    <w:semiHidden/>
    <w:unhideWhenUsed/>
    <w:rsid w:val="00264CDC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264CDC"/>
    <w:pPr>
      <w:ind w:left="720"/>
      <w:contextualSpacing/>
    </w:pPr>
  </w:style>
  <w:style w:type="table" w:styleId="TableGrid">
    <w:name w:val="Table Grid"/>
    <w:basedOn w:val="TableNormal"/>
    <w:uiPriority w:val="39"/>
    <w:rsid w:val="005672E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707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users/4502878/diptangsu-goswam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iptangsu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inkedin.com/in/diptangsu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ep.dippu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2E2ECACB5D405CAF53880C55E74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3FD50-F26D-4F7F-AD84-A20AAB556876}"/>
      </w:docPartPr>
      <w:docPartBody>
        <w:p w:rsidR="005F561A" w:rsidRDefault="00A90622">
          <w:pPr>
            <w:pStyle w:val="4C2E2ECACB5D405CAF53880C55E7404F"/>
          </w:pPr>
          <w:r>
            <w:t>Education</w:t>
          </w:r>
        </w:p>
      </w:docPartBody>
    </w:docPart>
    <w:docPart>
      <w:docPartPr>
        <w:name w:val="C2F5FCC97499438A9AE53E985F65A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BD368-4E5F-49B5-9C27-4C48A9106DAE}"/>
      </w:docPartPr>
      <w:docPartBody>
        <w:p w:rsidR="005F561A" w:rsidRDefault="00A90622">
          <w:pPr>
            <w:pStyle w:val="C2F5FCC97499438A9AE53E985F65A9B2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1D4"/>
    <w:rsid w:val="000E3937"/>
    <w:rsid w:val="000E6C27"/>
    <w:rsid w:val="001627A2"/>
    <w:rsid w:val="002415F0"/>
    <w:rsid w:val="003701D4"/>
    <w:rsid w:val="00511FB8"/>
    <w:rsid w:val="005F561A"/>
    <w:rsid w:val="006342C8"/>
    <w:rsid w:val="006B4F74"/>
    <w:rsid w:val="00A90622"/>
    <w:rsid w:val="00E6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04A90B89764B47B30435BED353CB57">
    <w:name w:val="F604A90B89764B47B30435BED353CB57"/>
  </w:style>
  <w:style w:type="paragraph" w:customStyle="1" w:styleId="8A8E061C4D414AF1B602152F363F1A57">
    <w:name w:val="8A8E061C4D414AF1B602152F363F1A57"/>
  </w:style>
  <w:style w:type="paragraph" w:customStyle="1" w:styleId="09D09E697C584A1795CF5BD3C8A43468">
    <w:name w:val="09D09E697C584A1795CF5BD3C8A43468"/>
  </w:style>
  <w:style w:type="paragraph" w:customStyle="1" w:styleId="CE69E2239EAB4589AFA05B803C46D1F1">
    <w:name w:val="CE69E2239EAB4589AFA05B803C46D1F1"/>
  </w:style>
  <w:style w:type="paragraph" w:customStyle="1" w:styleId="F7E8F77EBAAC4B07B1669E18CCDB795F">
    <w:name w:val="F7E8F77EBAAC4B07B1669E18CCDB795F"/>
  </w:style>
  <w:style w:type="paragraph" w:customStyle="1" w:styleId="B07422B38F5F4F88A7D9C8A539A7BA7B">
    <w:name w:val="B07422B38F5F4F88A7D9C8A539A7BA7B"/>
  </w:style>
  <w:style w:type="paragraph" w:customStyle="1" w:styleId="4C2E2ECACB5D405CAF53880C55E7404F">
    <w:name w:val="4C2E2ECACB5D405CAF53880C55E7404F"/>
  </w:style>
  <w:style w:type="paragraph" w:customStyle="1" w:styleId="686B5D26EE3F4D0198CD5485782D9EFE">
    <w:name w:val="686B5D26EE3F4D0198CD5485782D9EFE"/>
  </w:style>
  <w:style w:type="paragraph" w:customStyle="1" w:styleId="C96BC348BA0745808159B1F1003C7C98">
    <w:name w:val="C96BC348BA0745808159B1F1003C7C98"/>
  </w:style>
  <w:style w:type="paragraph" w:customStyle="1" w:styleId="1792D068BF2047BCA1159B1190706CA2">
    <w:name w:val="1792D068BF2047BCA1159B1190706CA2"/>
  </w:style>
  <w:style w:type="paragraph" w:customStyle="1" w:styleId="AAA2947C640843F69EFC36560CD8FBD9">
    <w:name w:val="AAA2947C640843F69EFC36560CD8FBD9"/>
  </w:style>
  <w:style w:type="paragraph" w:customStyle="1" w:styleId="991D889C49B04C3383A15CD6975FE028">
    <w:name w:val="991D889C49B04C3383A15CD6975FE028"/>
  </w:style>
  <w:style w:type="paragraph" w:customStyle="1" w:styleId="CF714C84CE154DF89612CC2E083EF1E2">
    <w:name w:val="CF714C84CE154DF89612CC2E083EF1E2"/>
  </w:style>
  <w:style w:type="paragraph" w:customStyle="1" w:styleId="D99F1E0839D549038F4B682D5F720FE6">
    <w:name w:val="D99F1E0839D549038F4B682D5F720FE6"/>
  </w:style>
  <w:style w:type="paragraph" w:customStyle="1" w:styleId="6808160898424879A745B753A4285BE1">
    <w:name w:val="6808160898424879A745B753A4285BE1"/>
  </w:style>
  <w:style w:type="paragraph" w:customStyle="1" w:styleId="C2F5FCC97499438A9AE53E985F65A9B2">
    <w:name w:val="C2F5FCC97499438A9AE53E985F65A9B2"/>
  </w:style>
  <w:style w:type="paragraph" w:customStyle="1" w:styleId="A5E32AE70A4047D4B7E4D109230705CD">
    <w:name w:val="A5E32AE70A4047D4B7E4D109230705CD"/>
  </w:style>
  <w:style w:type="paragraph" w:customStyle="1" w:styleId="256975D863334663A959ACE77675358B">
    <w:name w:val="256975D863334663A959ACE77675358B"/>
  </w:style>
  <w:style w:type="paragraph" w:customStyle="1" w:styleId="745E6F316C4346A1B25B00D2C832091E">
    <w:name w:val="745E6F316C4346A1B25B00D2C832091E"/>
  </w:style>
  <w:style w:type="paragraph" w:customStyle="1" w:styleId="54422BEFB61A434BA4379698DC888FEC">
    <w:name w:val="54422BEFB61A434BA4379698DC888FEC"/>
  </w:style>
  <w:style w:type="paragraph" w:customStyle="1" w:styleId="00A0D701F4794857ADF6CD3A05E1CC4B">
    <w:name w:val="00A0D701F4794857ADF6CD3A05E1CC4B"/>
  </w:style>
  <w:style w:type="paragraph" w:customStyle="1" w:styleId="2D0E7659568047928A3A704246210E82">
    <w:name w:val="2D0E7659568047928A3A704246210E82"/>
  </w:style>
  <w:style w:type="paragraph" w:customStyle="1" w:styleId="7228BAC422554340BDF04F23D7F2C43A">
    <w:name w:val="7228BAC422554340BDF04F23D7F2C43A"/>
  </w:style>
  <w:style w:type="paragraph" w:customStyle="1" w:styleId="CBCFCE8AE9F647A1992962567D61AD7F">
    <w:name w:val="CBCFCE8AE9F647A1992962567D61AD7F"/>
  </w:style>
  <w:style w:type="paragraph" w:customStyle="1" w:styleId="2FF27F23AB7F4ACA8F11DBAF5309A2A0">
    <w:name w:val="2FF27F23AB7F4ACA8F11DBAF5309A2A0"/>
  </w:style>
  <w:style w:type="paragraph" w:customStyle="1" w:styleId="23F1D2E5E63C438EBC904ADD7C205573">
    <w:name w:val="23F1D2E5E63C438EBC904ADD7C205573"/>
  </w:style>
  <w:style w:type="paragraph" w:customStyle="1" w:styleId="090EA037A98B459398E9A313FDC542DF">
    <w:name w:val="090EA037A98B459398E9A313FDC542DF"/>
  </w:style>
  <w:style w:type="paragraph" w:customStyle="1" w:styleId="98DA718DEF484575ABB0306AF0A42C70">
    <w:name w:val="98DA718DEF484575ABB0306AF0A42C70"/>
  </w:style>
  <w:style w:type="paragraph" w:customStyle="1" w:styleId="B3A280AFCB5949528642A4405F86DD1C">
    <w:name w:val="B3A280AFCB5949528642A4405F86DD1C"/>
  </w:style>
  <w:style w:type="paragraph" w:customStyle="1" w:styleId="DB5E8EC759074F5CB09BC88ED6E3926F">
    <w:name w:val="DB5E8EC759074F5CB09BC88ED6E3926F"/>
  </w:style>
  <w:style w:type="paragraph" w:customStyle="1" w:styleId="9E39E280B4EE446F9B5A51F2E9ACD1BC">
    <w:name w:val="9E39E280B4EE446F9B5A51F2E9ACD1BC"/>
  </w:style>
  <w:style w:type="paragraph" w:customStyle="1" w:styleId="0FBD651A0E9D4EDDAF56AD771F745C4A">
    <w:name w:val="0FBD651A0E9D4EDDAF56AD771F745C4A"/>
  </w:style>
  <w:style w:type="paragraph" w:customStyle="1" w:styleId="E0801A4CE2234FE688E637E186E6CA60">
    <w:name w:val="E0801A4CE2234FE688E637E186E6CA60"/>
  </w:style>
  <w:style w:type="paragraph" w:customStyle="1" w:styleId="95EC02D0FBA0494694F9753492267474">
    <w:name w:val="95EC02D0FBA0494694F9753492267474"/>
    <w:rsid w:val="003701D4"/>
  </w:style>
  <w:style w:type="paragraph" w:customStyle="1" w:styleId="0EE014A6DF574061A0635EF212A42645">
    <w:name w:val="0EE014A6DF574061A0635EF212A42645"/>
    <w:rsid w:val="003701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E6797-9322-4C27-B7D5-A76DE3104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6405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Deep</dc:creator>
  <cp:keywords/>
  <cp:lastModifiedBy>Diptangsu Goswami</cp:lastModifiedBy>
  <cp:revision>62</cp:revision>
  <cp:lastPrinted>2017-05-16T18:48:00Z</cp:lastPrinted>
  <dcterms:created xsi:type="dcterms:W3CDTF">2017-02-21T14:00:00Z</dcterms:created>
  <dcterms:modified xsi:type="dcterms:W3CDTF">2018-04-26T16:44:00Z</dcterms:modified>
  <cp:version/>
</cp:coreProperties>
</file>